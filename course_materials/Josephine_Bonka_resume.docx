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7D6700" w14:paraId="61D88E5E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10F6A9B0" w14:textId="49AF9F9F" w:rsidR="00545B7A" w:rsidRPr="007D6700" w:rsidRDefault="00631616" w:rsidP="007D6700">
            <w:pPr>
              <w:pStyle w:val="Title"/>
            </w:pPr>
            <w:bookmarkStart w:id="0" w:name="_Hlk123642031"/>
            <w:r>
              <w:t>Josephine Bonka</w:t>
            </w:r>
          </w:p>
        </w:tc>
      </w:tr>
    </w:tbl>
    <w:p w14:paraId="4BDA8649" w14:textId="160D1FE2" w:rsidR="00141A4C" w:rsidRPr="007D6700" w:rsidRDefault="009130E8" w:rsidP="00545B7A">
      <w:pPr>
        <w:pStyle w:val="Contact"/>
        <w:rPr>
          <w:rFonts w:ascii="Times New Roman" w:hAnsi="Times New Roman" w:cs="Times New Roman"/>
        </w:rPr>
      </w:pPr>
      <w:r w:rsidRPr="007D6700">
        <w:rPr>
          <w:rFonts w:ascii="Times New Roman" w:hAnsi="Times New Roman" w:cs="Times New Roman"/>
        </w:rPr>
        <w:t>Kampala, Uganda</w:t>
      </w:r>
      <w:r w:rsidR="00141A4C" w:rsidRPr="007D6700">
        <w:rPr>
          <w:rFonts w:ascii="Times New Roman" w:hAnsi="Times New Roman" w:cs="Times New Roman"/>
        </w:rPr>
        <w:t> | </w:t>
      </w:r>
      <w:r w:rsidR="00412E65" w:rsidRPr="007D6700">
        <w:rPr>
          <w:rFonts w:ascii="Times New Roman" w:hAnsi="Times New Roman" w:cs="Times New Roman"/>
        </w:rPr>
        <w:t>(256</w:t>
      </w:r>
      <w:r w:rsidRPr="007D6700">
        <w:rPr>
          <w:rFonts w:ascii="Times New Roman" w:hAnsi="Times New Roman" w:cs="Times New Roman"/>
        </w:rPr>
        <w:t>) 7</w:t>
      </w:r>
      <w:r w:rsidR="00631616">
        <w:rPr>
          <w:rFonts w:ascii="Times New Roman" w:hAnsi="Times New Roman" w:cs="Times New Roman"/>
        </w:rPr>
        <w:t>53</w:t>
      </w:r>
      <w:r w:rsidRPr="007D6700">
        <w:rPr>
          <w:rFonts w:ascii="Times New Roman" w:hAnsi="Times New Roman" w:cs="Times New Roman"/>
        </w:rPr>
        <w:t xml:space="preserve"> 5</w:t>
      </w:r>
      <w:r w:rsidR="00631616">
        <w:rPr>
          <w:rFonts w:ascii="Times New Roman" w:hAnsi="Times New Roman" w:cs="Times New Roman"/>
        </w:rPr>
        <w:t>91363</w:t>
      </w:r>
      <w:r w:rsidR="00141A4C" w:rsidRPr="007D6700">
        <w:rPr>
          <w:rFonts w:ascii="Times New Roman" w:hAnsi="Times New Roman" w:cs="Times New Roman"/>
        </w:rPr>
        <w:t> | </w:t>
      </w:r>
      <w:hyperlink r:id="rId11" w:history="1">
        <w:r w:rsidR="00631616" w:rsidRPr="00CC32F6">
          <w:rPr>
            <w:rStyle w:val="Hyperlink"/>
            <w:rFonts w:ascii="Times New Roman" w:hAnsi="Times New Roman" w:cs="Times New Roman"/>
          </w:rPr>
          <w:t>josephinebonka123@gmail.com</w:t>
        </w:r>
      </w:hyperlink>
    </w:p>
    <w:p w14:paraId="576AC7CD" w14:textId="0E774645" w:rsidR="00B92D49" w:rsidRPr="00A12C6A" w:rsidRDefault="00B92D49" w:rsidP="007D6700">
      <w:pPr>
        <w:pStyle w:val="Heading2"/>
        <w:rPr>
          <w:color w:val="2A7B88" w:themeColor="accent1" w:themeShade="BF"/>
        </w:rPr>
      </w:pPr>
      <w:r w:rsidRPr="00A12C6A">
        <w:rPr>
          <w:color w:val="2A7B88" w:themeColor="accent1" w:themeShade="BF"/>
        </w:rPr>
        <w:t>Summary</w:t>
      </w:r>
    </w:p>
    <w:p w14:paraId="74F1A0F4" w14:textId="41E1F0DF" w:rsidR="00AA465A" w:rsidRDefault="00631616" w:rsidP="00B92D4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Critical </w:t>
      </w:r>
      <w:r w:rsidR="00AA465A">
        <w:rPr>
          <w:rFonts w:ascii="Times New Roman" w:hAnsi="Times New Roman" w:cs="Times New Roman"/>
        </w:rPr>
        <w:t>thinker and learner.</w:t>
      </w:r>
    </w:p>
    <w:p w14:paraId="10CF8EF4" w14:textId="33FFE108" w:rsidR="00B92D49" w:rsidRPr="007D6700" w:rsidRDefault="007D6700" w:rsidP="00B92D4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D6700">
        <w:rPr>
          <w:rFonts w:ascii="Times New Roman" w:hAnsi="Times New Roman" w:cs="Times New Roman"/>
        </w:rPr>
        <w:t>Dynamic and resourceful</w:t>
      </w:r>
      <w:r w:rsidR="00AA465A">
        <w:rPr>
          <w:rFonts w:ascii="Times New Roman" w:hAnsi="Times New Roman" w:cs="Times New Roman"/>
        </w:rPr>
        <w:t>.</w:t>
      </w:r>
    </w:p>
    <w:p w14:paraId="5B0DAF25" w14:textId="202178DE" w:rsidR="00B92D49" w:rsidRPr="007D6700" w:rsidRDefault="00AA465A" w:rsidP="00AA465A">
      <w:pPr>
        <w:pStyle w:val="ListParagraph"/>
        <w:numPr>
          <w:ilvl w:val="0"/>
          <w:numId w:val="31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to learn and adapt to new people or (and) environments</w:t>
      </w:r>
    </w:p>
    <w:p w14:paraId="580FBE96" w14:textId="77777777" w:rsidR="00412E65" w:rsidRPr="007D6700" w:rsidRDefault="00000000" w:rsidP="00412E65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sdt>
        <w:sdtPr>
          <w:rPr>
            <w:rFonts w:ascii="Times New Roman" w:hAnsi="Times New Roman" w:cs="Times New Roman"/>
          </w:rPr>
          <w:id w:val="-1501033437"/>
          <w:placeholder>
            <w:docPart w:val="B6F410DBF1D247D8BEB5F141FA40EE33"/>
          </w:placeholder>
          <w:temporary/>
          <w:showingPlcHdr/>
          <w15:appearance w15:val="hidden"/>
        </w:sdtPr>
        <w:sdtContent>
          <w:r w:rsidR="00412E65" w:rsidRPr="00A12C6A">
            <w:rPr>
              <w:rStyle w:val="Heading2Char"/>
              <w:b/>
              <w:bCs/>
              <w:color w:val="2A7B88" w:themeColor="accent1" w:themeShade="BF"/>
            </w:rPr>
            <w:t>Education</w:t>
          </w:r>
        </w:sdtContent>
      </w:sdt>
    </w:p>
    <w:p w14:paraId="6F0F7142" w14:textId="323D2C3B" w:rsidR="00412E65" w:rsidRPr="007D6700" w:rsidRDefault="009130E8" w:rsidP="00412E65">
      <w:pPr>
        <w:pStyle w:val="Heading2"/>
        <w:rPr>
          <w:rFonts w:ascii="Times New Roman" w:hAnsi="Times New Roman" w:cs="Times New Roman"/>
        </w:rPr>
      </w:pPr>
      <w:r w:rsidRPr="007D6700">
        <w:rPr>
          <w:rFonts w:ascii="Times New Roman" w:hAnsi="Times New Roman" w:cs="Times New Roman"/>
        </w:rPr>
        <w:t xml:space="preserve">BACHELOR OF </w:t>
      </w:r>
      <w:r w:rsidR="00C01AAD">
        <w:rPr>
          <w:rFonts w:ascii="Times New Roman" w:hAnsi="Times New Roman" w:cs="Times New Roman"/>
        </w:rPr>
        <w:t>software engineering</w:t>
      </w:r>
      <w:r w:rsidR="00412E65" w:rsidRPr="007D6700">
        <w:rPr>
          <w:rFonts w:ascii="Times New Roman" w:hAnsi="Times New Roman" w:cs="Times New Roman"/>
        </w:rPr>
        <w:t> | </w:t>
      </w:r>
      <w:r w:rsidRPr="007D6700">
        <w:rPr>
          <w:rFonts w:ascii="Times New Roman" w:hAnsi="Times New Roman" w:cs="Times New Roman"/>
        </w:rPr>
        <w:t>PRESENT</w:t>
      </w:r>
      <w:r w:rsidR="00412E65" w:rsidRPr="007D6700">
        <w:rPr>
          <w:rFonts w:ascii="Times New Roman" w:hAnsi="Times New Roman" w:cs="Times New Roman"/>
        </w:rPr>
        <w:t> | </w:t>
      </w:r>
      <w:r w:rsidRPr="007D6700">
        <w:rPr>
          <w:rFonts w:ascii="Times New Roman" w:hAnsi="Times New Roman" w:cs="Times New Roman"/>
        </w:rPr>
        <w:t>MAKERERE UNIVERSITY</w:t>
      </w:r>
    </w:p>
    <w:p w14:paraId="4591F481" w14:textId="4C49A876" w:rsidR="007D6700" w:rsidRPr="007D6700" w:rsidRDefault="00C954F5" w:rsidP="00C954F5">
      <w:pPr>
        <w:rPr>
          <w:rFonts w:ascii="Times New Roman" w:hAnsi="Times New Roman" w:cs="Times New Roman"/>
        </w:rPr>
      </w:pPr>
      <w:r w:rsidRPr="007D6700">
        <w:rPr>
          <w:rFonts w:ascii="Times New Roman" w:hAnsi="Times New Roman" w:cs="Times New Roman"/>
        </w:rPr>
        <w:t xml:space="preserve">Relevant coursework: </w:t>
      </w:r>
      <w:r w:rsidR="00C01AAD">
        <w:rPr>
          <w:rFonts w:ascii="Times New Roman" w:hAnsi="Times New Roman" w:cs="Times New Roman"/>
        </w:rPr>
        <w:t>Problem Solving</w:t>
      </w:r>
      <w:r w:rsidR="001D4839">
        <w:rPr>
          <w:rFonts w:ascii="Times New Roman" w:hAnsi="Times New Roman" w:cs="Times New Roman"/>
        </w:rPr>
        <w:t>,</w:t>
      </w:r>
      <w:r w:rsidR="00C01AAD">
        <w:rPr>
          <w:rFonts w:ascii="Times New Roman" w:hAnsi="Times New Roman" w:cs="Times New Roman"/>
        </w:rPr>
        <w:t xml:space="preserve"> Communication Skills</w:t>
      </w:r>
    </w:p>
    <w:p w14:paraId="6BAE8B4A" w14:textId="70419BB6" w:rsidR="00412E65" w:rsidRPr="007D6700" w:rsidRDefault="00E959C9" w:rsidP="007D6700">
      <w:pPr>
        <w:pStyle w:val="Heading2"/>
      </w:pPr>
      <w:r w:rsidRPr="007D6700">
        <w:rPr>
          <w:color w:val="2A7B88" w:themeColor="accent1" w:themeShade="BF"/>
        </w:rPr>
        <w:t xml:space="preserve">Relevant </w:t>
      </w:r>
      <w:r w:rsidR="00412E65" w:rsidRPr="007D6700">
        <w:rPr>
          <w:color w:val="2A7B88" w:themeColor="accent1" w:themeShade="BF"/>
        </w:rPr>
        <w:t>Professional experience</w:t>
      </w:r>
    </w:p>
    <w:p w14:paraId="0A47DABA" w14:textId="11EB1372" w:rsidR="0075155B" w:rsidRPr="007D6700" w:rsidRDefault="00A0568D" w:rsidP="0075155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jimleech mastercard fellowship program</w:t>
      </w:r>
      <w:r w:rsidR="00412E65" w:rsidRPr="007D6700">
        <w:rPr>
          <w:rFonts w:ascii="Times New Roman" w:hAnsi="Times New Roman" w:cs="Times New Roman"/>
        </w:rPr>
        <w:t xml:space="preserve">. </w:t>
      </w:r>
      <w:r w:rsidR="00412E65" w:rsidRPr="007D6700">
        <w:rPr>
          <w:rFonts w:ascii="Times New Roman" w:hAnsi="Times New Roman" w:cs="Times New Roman"/>
          <w:b w:val="0"/>
          <w:bCs/>
          <w:i/>
          <w:iCs/>
          <w:caps w:val="0"/>
        </w:rPr>
        <w:t>Remote</w:t>
      </w:r>
      <w:r w:rsidR="00612F81" w:rsidRPr="007D6700">
        <w:rPr>
          <w:rFonts w:ascii="Times New Roman" w:hAnsi="Times New Roman" w:cs="Times New Roman"/>
          <w:b w:val="0"/>
          <w:bCs/>
          <w:i/>
          <w:iCs/>
          <w:caps w:val="0"/>
        </w:rPr>
        <w:t xml:space="preserve"> </w:t>
      </w:r>
      <w:r w:rsidR="00612F81" w:rsidRPr="007D6700">
        <w:rPr>
          <w:rFonts w:ascii="Times New Roman" w:hAnsi="Times New Roman" w:cs="Times New Roman"/>
          <w:caps w:val="0"/>
        </w:rPr>
        <w:t>202</w:t>
      </w:r>
      <w:r>
        <w:rPr>
          <w:rFonts w:ascii="Times New Roman" w:hAnsi="Times New Roman" w:cs="Times New Roman"/>
          <w:caps w:val="0"/>
        </w:rPr>
        <w:t>3</w:t>
      </w:r>
      <w:r w:rsidR="003C1B2E">
        <w:rPr>
          <w:rFonts w:ascii="Times New Roman" w:hAnsi="Times New Roman" w:cs="Times New Roman"/>
          <w:caps w:val="0"/>
        </w:rPr>
        <w:t>|current</w:t>
      </w:r>
    </w:p>
    <w:p w14:paraId="43B831A3" w14:textId="2550B487" w:rsidR="009130E8" w:rsidRPr="007D6700" w:rsidRDefault="00A0568D" w:rsidP="00913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</w:t>
      </w:r>
    </w:p>
    <w:p w14:paraId="77B7E907" w14:textId="47B3042D" w:rsidR="00AE2507" w:rsidRDefault="00AE2507" w:rsidP="007D6700">
      <w:pPr>
        <w:pStyle w:val="ListBullet"/>
      </w:pPr>
      <w:r>
        <w:t>Worked with entrepreneurs to identify and reflect on specific goals and actions needed in order to successfully run a business.</w:t>
      </w:r>
    </w:p>
    <w:p w14:paraId="39B41927" w14:textId="3BF83253" w:rsidR="00AE2507" w:rsidRPr="007D6700" w:rsidRDefault="00AE2507" w:rsidP="007D6700">
      <w:pPr>
        <w:pStyle w:val="ListBullet"/>
      </w:pPr>
      <w:r>
        <w:t>Submitted updates and communicated with assigned program coach and program coordinator regarding the status of the relationship and business progress</w:t>
      </w:r>
    </w:p>
    <w:p w14:paraId="2CD52571" w14:textId="63754083" w:rsidR="00612F81" w:rsidRPr="007D6700" w:rsidRDefault="00AE2507" w:rsidP="0075155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INGRESSIVE FOR GOOD</w:t>
      </w:r>
      <w:r w:rsidR="00612F81" w:rsidRPr="007D6700">
        <w:rPr>
          <w:rFonts w:ascii="Times New Roman" w:hAnsi="Times New Roman" w:cs="Times New Roman"/>
        </w:rPr>
        <w:t>.</w:t>
      </w:r>
      <w:r w:rsidR="00D67179" w:rsidRPr="007D6700">
        <w:rPr>
          <w:rFonts w:ascii="Times New Roman" w:hAnsi="Times New Roman" w:cs="Times New Roman"/>
        </w:rPr>
        <w:t xml:space="preserve"> </w:t>
      </w:r>
      <w:r w:rsidR="00D67179" w:rsidRPr="007D6700">
        <w:rPr>
          <w:rFonts w:ascii="Times New Roman" w:hAnsi="Times New Roman" w:cs="Times New Roman"/>
          <w:b w:val="0"/>
          <w:bCs/>
          <w:i/>
          <w:iCs/>
          <w:caps w:val="0"/>
        </w:rPr>
        <w:t xml:space="preserve">Remote </w:t>
      </w:r>
      <w:r w:rsidR="00D67179" w:rsidRPr="007D6700">
        <w:rPr>
          <w:rFonts w:ascii="Times New Roman" w:hAnsi="Times New Roman" w:cs="Times New Roman"/>
          <w:caps w:val="0"/>
        </w:rPr>
        <w:t>202</w:t>
      </w:r>
      <w:r w:rsidR="00D67179">
        <w:rPr>
          <w:rFonts w:ascii="Times New Roman" w:hAnsi="Times New Roman" w:cs="Times New Roman"/>
          <w:caps w:val="0"/>
        </w:rPr>
        <w:t>2</w:t>
      </w:r>
    </w:p>
    <w:p w14:paraId="0EE8A27A" w14:textId="070F4876" w:rsidR="00612F81" w:rsidRPr="007D6700" w:rsidRDefault="00AE2507" w:rsidP="006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Ambassador</w:t>
      </w:r>
    </w:p>
    <w:p w14:paraId="32584CBE" w14:textId="324CE55C" w:rsidR="00E959C9" w:rsidRDefault="00F4669F" w:rsidP="007D6700">
      <w:pPr>
        <w:pStyle w:val="ListBullet"/>
      </w:pPr>
      <w:r>
        <w:t xml:space="preserve">Organized and held </w:t>
      </w:r>
      <w:r w:rsidR="00D67179">
        <w:t>meet-ups with tech students at my school to strategize and re-organize our skills for the employment world.</w:t>
      </w:r>
    </w:p>
    <w:p w14:paraId="4B07CF2A" w14:textId="160ECBFE" w:rsidR="00D67179" w:rsidRDefault="00D67179" w:rsidP="007D6700">
      <w:pPr>
        <w:pStyle w:val="ListBullet"/>
      </w:pPr>
      <w:r>
        <w:t>Submitted monthly reports to program coordinator for assessment.</w:t>
      </w:r>
    </w:p>
    <w:p w14:paraId="50B49747" w14:textId="37768F93" w:rsidR="00D67179" w:rsidRDefault="00D67179" w:rsidP="007D6700">
      <w:pPr>
        <w:pStyle w:val="ListBullet"/>
      </w:pPr>
      <w:r>
        <w:t>Shared job opportunities and additional skills courses with fellow tech students at my school.</w:t>
      </w:r>
    </w:p>
    <w:p w14:paraId="280D01E7" w14:textId="39658472" w:rsidR="00D67179" w:rsidRPr="007D6700" w:rsidRDefault="00D67179" w:rsidP="00D67179">
      <w:pPr>
        <w:pStyle w:val="ListBullet"/>
      </w:pPr>
      <w:r>
        <w:t>Solicited for funding for our meet-ups and had a 60% success of the funding.</w:t>
      </w:r>
    </w:p>
    <w:p w14:paraId="06DDE53C" w14:textId="3D3EB9AE" w:rsidR="00612F81" w:rsidRPr="007D6700" w:rsidRDefault="00D67179" w:rsidP="0075155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IT INSTITUTE OF TECHNOLOGY</w:t>
      </w:r>
      <w:r w:rsidR="00D52C16" w:rsidRPr="007D6700">
        <w:rPr>
          <w:rFonts w:ascii="Times New Roman" w:hAnsi="Times New Roman" w:cs="Times New Roman"/>
        </w:rPr>
        <w:t xml:space="preserve"> </w:t>
      </w:r>
      <w:r w:rsidR="00A2657F">
        <w:rPr>
          <w:rFonts w:ascii="Times New Roman" w:hAnsi="Times New Roman" w:cs="Times New Roman"/>
          <w:b w:val="0"/>
          <w:bCs/>
          <w:i/>
          <w:iCs/>
          <w:caps w:val="0"/>
        </w:rPr>
        <w:t>remote</w:t>
      </w:r>
      <w:r w:rsidR="00D52C16" w:rsidRPr="007D6700">
        <w:rPr>
          <w:rFonts w:ascii="Times New Roman" w:hAnsi="Times New Roman" w:cs="Times New Roman"/>
        </w:rPr>
        <w:t xml:space="preserve"> 2</w:t>
      </w:r>
      <w:r w:rsidR="00A2657F">
        <w:rPr>
          <w:rFonts w:ascii="Times New Roman" w:hAnsi="Times New Roman" w:cs="Times New Roman"/>
        </w:rPr>
        <w:t>021</w:t>
      </w:r>
      <w:r w:rsidR="00D52C16" w:rsidRPr="007D6700">
        <w:rPr>
          <w:rFonts w:ascii="Times New Roman" w:hAnsi="Times New Roman" w:cs="Times New Roman"/>
        </w:rPr>
        <w:t>, 202</w:t>
      </w:r>
      <w:r w:rsidR="00A2657F">
        <w:rPr>
          <w:rFonts w:ascii="Times New Roman" w:hAnsi="Times New Roman" w:cs="Times New Roman"/>
        </w:rPr>
        <w:t>2</w:t>
      </w:r>
    </w:p>
    <w:p w14:paraId="2C2933DA" w14:textId="5304EDCC" w:rsidR="00D52C16" w:rsidRPr="007D6700" w:rsidRDefault="00A2657F" w:rsidP="00D52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Liaison</w:t>
      </w:r>
    </w:p>
    <w:p w14:paraId="7388571C" w14:textId="489D9027" w:rsidR="00D52C16" w:rsidRDefault="00A2657F" w:rsidP="007D6700">
      <w:pPr>
        <w:pStyle w:val="ListBullet"/>
      </w:pPr>
      <w:r>
        <w:t>Identified communication issues amongst the team and laid a strategy to fill them with a 90% success</w:t>
      </w:r>
    </w:p>
    <w:p w14:paraId="243E6071" w14:textId="371605F1" w:rsidR="00E959C9" w:rsidRPr="00631AB5" w:rsidRDefault="00A2657F" w:rsidP="00631AB5">
      <w:pPr>
        <w:pStyle w:val="ListBullet"/>
      </w:pPr>
      <w:r>
        <w:t>Facilitated meetings and cooperations among the tea</w:t>
      </w:r>
      <w:r w:rsidR="00631AB5">
        <w:t>m and achieved 95% success</w:t>
      </w:r>
    </w:p>
    <w:p w14:paraId="269CB425" w14:textId="77777777" w:rsidR="006270A9" w:rsidRPr="007D6700" w:rsidRDefault="00000000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kills &amp; Abilities:"/>
          <w:tag w:val="Skills &amp; Abilities:"/>
          <w:id w:val="458624136"/>
          <w:placeholder>
            <w:docPart w:val="99FEA52B07F94757ACA499E62699F7B1"/>
          </w:placeholder>
          <w:temporary/>
          <w:showingPlcHdr/>
          <w15:appearance w15:val="hidden"/>
        </w:sdtPr>
        <w:sdtContent>
          <w:r w:rsidR="009D5933" w:rsidRPr="00A12C6A">
            <w:rPr>
              <w:rStyle w:val="Heading2Char"/>
              <w:b/>
              <w:bCs/>
              <w:color w:val="2A7B88" w:themeColor="accent1" w:themeShade="BF"/>
            </w:rPr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RPr="007D6700" w14:paraId="71144F0D" w14:textId="77777777" w:rsidTr="00545B7A">
        <w:tc>
          <w:tcPr>
            <w:tcW w:w="4963" w:type="dxa"/>
          </w:tcPr>
          <w:p w14:paraId="032726CB" w14:textId="5491C4C5" w:rsidR="0024741C" w:rsidRPr="0024741C" w:rsidRDefault="0024741C" w:rsidP="0024741C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Entrepreneurship</w:t>
            </w:r>
          </w:p>
          <w:p w14:paraId="737F2D36" w14:textId="6071A72C" w:rsidR="009C2F45" w:rsidRPr="00631AB5" w:rsidRDefault="009C2F45" w:rsidP="009C2F45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</w:t>
            </w:r>
          </w:p>
          <w:p w14:paraId="70F657A4" w14:textId="77777777" w:rsidR="009C2F45" w:rsidRDefault="009C2F45" w:rsidP="009C2F45">
            <w:pPr>
              <w:pStyle w:val="ListBullet"/>
              <w:rPr>
                <w:rFonts w:ascii="Times New Roman" w:hAnsi="Times New Roman" w:cs="Times New Roman"/>
              </w:rPr>
            </w:pPr>
            <w:r w:rsidRPr="007D6700">
              <w:rPr>
                <w:rFonts w:ascii="Times New Roman" w:hAnsi="Times New Roman" w:cs="Times New Roman"/>
              </w:rPr>
              <w:t>Team building</w:t>
            </w:r>
          </w:p>
          <w:p w14:paraId="358D257E" w14:textId="77777777" w:rsidR="009C2F45" w:rsidRPr="007D6700" w:rsidRDefault="009C2F45" w:rsidP="009C2F45">
            <w:pPr>
              <w:pStyle w:val="ListBullet"/>
              <w:rPr>
                <w:rFonts w:ascii="Times New Roman" w:hAnsi="Times New Roman" w:cs="Times New Roman"/>
              </w:rPr>
            </w:pPr>
            <w:r w:rsidRPr="007D6700">
              <w:rPr>
                <w:rFonts w:ascii="Times New Roman" w:hAnsi="Times New Roman" w:cs="Times New Roman"/>
              </w:rPr>
              <w:t>Excellent Interpersonal and communication skills</w:t>
            </w:r>
          </w:p>
          <w:p w14:paraId="566F6164" w14:textId="390B8994" w:rsidR="009C2F45" w:rsidRPr="009C2F45" w:rsidRDefault="009C2F45" w:rsidP="009C2F45">
            <w:pPr>
              <w:pStyle w:val="ListBullet"/>
              <w:rPr>
                <w:rFonts w:ascii="Times New Roman" w:hAnsi="Times New Roman" w:cs="Times New Roman"/>
              </w:rPr>
            </w:pPr>
            <w:r w:rsidRPr="007D6700">
              <w:rPr>
                <w:rFonts w:ascii="Times New Roman" w:hAnsi="Times New Roman" w:cs="Times New Roman"/>
              </w:rPr>
              <w:t>Proficient speech</w:t>
            </w:r>
          </w:p>
        </w:tc>
        <w:tc>
          <w:tcPr>
            <w:tcW w:w="4963" w:type="dxa"/>
          </w:tcPr>
          <w:p w14:paraId="18B4F47E" w14:textId="0A616662" w:rsidR="00545B7A" w:rsidRPr="007D6700" w:rsidRDefault="00545B7A" w:rsidP="00612F81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4D767E61" w14:textId="77777777" w:rsidR="004B3788" w:rsidRPr="007D6700" w:rsidRDefault="004B3788" w:rsidP="009C2F45">
      <w:pPr>
        <w:rPr>
          <w:rFonts w:ascii="Times New Roman" w:hAnsi="Times New Roman" w:cs="Times New Roman"/>
        </w:rPr>
      </w:pPr>
    </w:p>
    <w:sectPr w:rsidR="004B3788" w:rsidRPr="007D6700" w:rsidSect="00EC3D9F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AE34" w14:textId="77777777" w:rsidR="00B36A00" w:rsidRDefault="00B36A00">
      <w:pPr>
        <w:spacing w:after="0"/>
      </w:pPr>
      <w:r>
        <w:separator/>
      </w:r>
    </w:p>
  </w:endnote>
  <w:endnote w:type="continuationSeparator" w:id="0">
    <w:p w14:paraId="4CD4FB02" w14:textId="77777777" w:rsidR="00B36A00" w:rsidRDefault="00B36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2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51F3" w14:textId="77777777" w:rsidR="00B36A00" w:rsidRDefault="00B36A00">
      <w:pPr>
        <w:spacing w:after="0"/>
      </w:pPr>
      <w:r>
        <w:separator/>
      </w:r>
    </w:p>
  </w:footnote>
  <w:footnote w:type="continuationSeparator" w:id="0">
    <w:p w14:paraId="0DF6C0DD" w14:textId="77777777" w:rsidR="00B36A00" w:rsidRDefault="00B36A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70A3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CF7637"/>
    <w:multiLevelType w:val="hybridMultilevel"/>
    <w:tmpl w:val="F9C6A234"/>
    <w:lvl w:ilvl="0" w:tplc="3A36B2A0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4C2EC7"/>
    <w:multiLevelType w:val="hybridMultilevel"/>
    <w:tmpl w:val="41F49ED8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BA63E7B"/>
    <w:multiLevelType w:val="hybridMultilevel"/>
    <w:tmpl w:val="7DCC69B0"/>
    <w:lvl w:ilvl="0" w:tplc="3A36B2A0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30652"/>
    <w:multiLevelType w:val="hybridMultilevel"/>
    <w:tmpl w:val="6DD61A02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B545A"/>
    <w:multiLevelType w:val="hybridMultilevel"/>
    <w:tmpl w:val="996AF9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608E6E82"/>
    <w:multiLevelType w:val="hybridMultilevel"/>
    <w:tmpl w:val="6AC46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6E6A30AF"/>
    <w:multiLevelType w:val="hybridMultilevel"/>
    <w:tmpl w:val="E14EFA4A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7D862D3"/>
    <w:multiLevelType w:val="hybridMultilevel"/>
    <w:tmpl w:val="AC12C2BE"/>
    <w:lvl w:ilvl="0" w:tplc="3A36B2A0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4654228">
    <w:abstractNumId w:val="9"/>
  </w:num>
  <w:num w:numId="2" w16cid:durableId="371928629">
    <w:abstractNumId w:val="9"/>
    <w:lvlOverride w:ilvl="0">
      <w:startOverride w:val="1"/>
    </w:lvlOverride>
  </w:num>
  <w:num w:numId="3" w16cid:durableId="621348014">
    <w:abstractNumId w:val="9"/>
    <w:lvlOverride w:ilvl="0">
      <w:startOverride w:val="1"/>
    </w:lvlOverride>
  </w:num>
  <w:num w:numId="4" w16cid:durableId="18093649">
    <w:abstractNumId w:val="9"/>
    <w:lvlOverride w:ilvl="0">
      <w:startOverride w:val="1"/>
    </w:lvlOverride>
  </w:num>
  <w:num w:numId="5" w16cid:durableId="852455418">
    <w:abstractNumId w:val="8"/>
  </w:num>
  <w:num w:numId="6" w16cid:durableId="407582704">
    <w:abstractNumId w:val="7"/>
  </w:num>
  <w:num w:numId="7" w16cid:durableId="422386405">
    <w:abstractNumId w:val="6"/>
  </w:num>
  <w:num w:numId="8" w16cid:durableId="355739075">
    <w:abstractNumId w:val="5"/>
  </w:num>
  <w:num w:numId="9" w16cid:durableId="1802110633">
    <w:abstractNumId w:val="4"/>
  </w:num>
  <w:num w:numId="10" w16cid:durableId="909538871">
    <w:abstractNumId w:val="3"/>
  </w:num>
  <w:num w:numId="11" w16cid:durableId="934675712">
    <w:abstractNumId w:val="2"/>
  </w:num>
  <w:num w:numId="12" w16cid:durableId="89814765">
    <w:abstractNumId w:val="1"/>
  </w:num>
  <w:num w:numId="13" w16cid:durableId="919408563">
    <w:abstractNumId w:val="0"/>
  </w:num>
  <w:num w:numId="14" w16cid:durableId="159122824">
    <w:abstractNumId w:val="17"/>
  </w:num>
  <w:num w:numId="15" w16cid:durableId="1565525619">
    <w:abstractNumId w:val="23"/>
  </w:num>
  <w:num w:numId="16" w16cid:durableId="1144083516">
    <w:abstractNumId w:val="15"/>
  </w:num>
  <w:num w:numId="17" w16cid:durableId="1603954101">
    <w:abstractNumId w:val="20"/>
  </w:num>
  <w:num w:numId="18" w16cid:durableId="2119568604">
    <w:abstractNumId w:val="11"/>
  </w:num>
  <w:num w:numId="19" w16cid:durableId="1894466463">
    <w:abstractNumId w:val="30"/>
  </w:num>
  <w:num w:numId="20" w16cid:durableId="1255553728">
    <w:abstractNumId w:val="24"/>
  </w:num>
  <w:num w:numId="21" w16cid:durableId="1604652767">
    <w:abstractNumId w:val="12"/>
  </w:num>
  <w:num w:numId="22" w16cid:durableId="964386640">
    <w:abstractNumId w:val="19"/>
  </w:num>
  <w:num w:numId="23" w16cid:durableId="294920329">
    <w:abstractNumId w:val="28"/>
  </w:num>
  <w:num w:numId="24" w16cid:durableId="1105075454">
    <w:abstractNumId w:val="14"/>
  </w:num>
  <w:num w:numId="25" w16cid:durableId="1182087495">
    <w:abstractNumId w:val="16"/>
  </w:num>
  <w:num w:numId="26" w16cid:durableId="1349671577">
    <w:abstractNumId w:val="26"/>
  </w:num>
  <w:num w:numId="27" w16cid:durableId="1631863146">
    <w:abstractNumId w:val="25"/>
  </w:num>
  <w:num w:numId="28" w16cid:durableId="1467502310">
    <w:abstractNumId w:val="13"/>
  </w:num>
  <w:num w:numId="29" w16cid:durableId="2137798959">
    <w:abstractNumId w:val="29"/>
  </w:num>
  <w:num w:numId="30" w16cid:durableId="1066537506">
    <w:abstractNumId w:val="21"/>
  </w:num>
  <w:num w:numId="31" w16cid:durableId="1536120039">
    <w:abstractNumId w:val="27"/>
  </w:num>
  <w:num w:numId="32" w16cid:durableId="623973235">
    <w:abstractNumId w:val="22"/>
  </w:num>
  <w:num w:numId="33" w16cid:durableId="326061196">
    <w:abstractNumId w:val="31"/>
  </w:num>
  <w:num w:numId="34" w16cid:durableId="1107388660">
    <w:abstractNumId w:val="18"/>
  </w:num>
  <w:num w:numId="35" w16cid:durableId="1774862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65"/>
    <w:rsid w:val="0001582B"/>
    <w:rsid w:val="0007149E"/>
    <w:rsid w:val="00082E6D"/>
    <w:rsid w:val="000A4F59"/>
    <w:rsid w:val="000F6F53"/>
    <w:rsid w:val="00137193"/>
    <w:rsid w:val="00141A4C"/>
    <w:rsid w:val="001B29CF"/>
    <w:rsid w:val="001D4839"/>
    <w:rsid w:val="00232312"/>
    <w:rsid w:val="0024741C"/>
    <w:rsid w:val="00252883"/>
    <w:rsid w:val="0028220F"/>
    <w:rsid w:val="0029269F"/>
    <w:rsid w:val="002D77E3"/>
    <w:rsid w:val="00356C14"/>
    <w:rsid w:val="00360C19"/>
    <w:rsid w:val="003B37EF"/>
    <w:rsid w:val="003B7FA6"/>
    <w:rsid w:val="003C1B2E"/>
    <w:rsid w:val="00412E65"/>
    <w:rsid w:val="00445342"/>
    <w:rsid w:val="00460E93"/>
    <w:rsid w:val="004B3788"/>
    <w:rsid w:val="004F1CBC"/>
    <w:rsid w:val="00544927"/>
    <w:rsid w:val="00545B7A"/>
    <w:rsid w:val="00557E35"/>
    <w:rsid w:val="00564CC4"/>
    <w:rsid w:val="00584EB7"/>
    <w:rsid w:val="005C4F47"/>
    <w:rsid w:val="00612F81"/>
    <w:rsid w:val="00617B26"/>
    <w:rsid w:val="006270A9"/>
    <w:rsid w:val="00631616"/>
    <w:rsid w:val="00631AB5"/>
    <w:rsid w:val="00675956"/>
    <w:rsid w:val="00676587"/>
    <w:rsid w:val="00681034"/>
    <w:rsid w:val="006A3364"/>
    <w:rsid w:val="006F7A9E"/>
    <w:rsid w:val="00705944"/>
    <w:rsid w:val="00706247"/>
    <w:rsid w:val="00741202"/>
    <w:rsid w:val="0075155B"/>
    <w:rsid w:val="00787CAF"/>
    <w:rsid w:val="007D6700"/>
    <w:rsid w:val="00816216"/>
    <w:rsid w:val="00834D92"/>
    <w:rsid w:val="0087734B"/>
    <w:rsid w:val="00901485"/>
    <w:rsid w:val="009130E8"/>
    <w:rsid w:val="00986CA0"/>
    <w:rsid w:val="009B7B39"/>
    <w:rsid w:val="009C2F45"/>
    <w:rsid w:val="009C4DED"/>
    <w:rsid w:val="009D5933"/>
    <w:rsid w:val="009F2555"/>
    <w:rsid w:val="00A0568D"/>
    <w:rsid w:val="00A12C6A"/>
    <w:rsid w:val="00A2657F"/>
    <w:rsid w:val="00A35217"/>
    <w:rsid w:val="00A630EB"/>
    <w:rsid w:val="00A931C4"/>
    <w:rsid w:val="00AA465A"/>
    <w:rsid w:val="00AE2507"/>
    <w:rsid w:val="00B36A00"/>
    <w:rsid w:val="00B92D49"/>
    <w:rsid w:val="00B9624E"/>
    <w:rsid w:val="00BD768D"/>
    <w:rsid w:val="00C01AAD"/>
    <w:rsid w:val="00C61F8E"/>
    <w:rsid w:val="00C954F5"/>
    <w:rsid w:val="00D52C16"/>
    <w:rsid w:val="00D66BAB"/>
    <w:rsid w:val="00D67179"/>
    <w:rsid w:val="00D70DA3"/>
    <w:rsid w:val="00D7548E"/>
    <w:rsid w:val="00DA614C"/>
    <w:rsid w:val="00DC36F0"/>
    <w:rsid w:val="00E22FEE"/>
    <w:rsid w:val="00E255D4"/>
    <w:rsid w:val="00E63BB6"/>
    <w:rsid w:val="00E67CAA"/>
    <w:rsid w:val="00E83E4B"/>
    <w:rsid w:val="00E959C9"/>
    <w:rsid w:val="00EC3D9F"/>
    <w:rsid w:val="00ED2268"/>
    <w:rsid w:val="00EE42A8"/>
    <w:rsid w:val="00F31B40"/>
    <w:rsid w:val="00F4669F"/>
    <w:rsid w:val="00F52D1C"/>
    <w:rsid w:val="00F86AA5"/>
    <w:rsid w:val="00FA716D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405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1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sephinebonka123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in3birunji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FEA52B07F94757ACA499E62699F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3058-10B3-4F67-AE80-AB134B232085}"/>
      </w:docPartPr>
      <w:docPartBody>
        <w:p w:rsidR="008D55FD" w:rsidRDefault="00000000">
          <w:pPr>
            <w:pStyle w:val="99FEA52B07F94757ACA499E62699F7B1"/>
          </w:pPr>
          <w:r>
            <w:t>Skills &amp; Abilities</w:t>
          </w:r>
        </w:p>
      </w:docPartBody>
    </w:docPart>
    <w:docPart>
      <w:docPartPr>
        <w:name w:val="B6F410DBF1D247D8BEB5F141FA40E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B4E6B-4095-4FEE-9FD6-BB53D0ED2F67}"/>
      </w:docPartPr>
      <w:docPartBody>
        <w:p w:rsidR="008D55FD" w:rsidRDefault="00BE1E6B" w:rsidP="00BE1E6B">
          <w:pPr>
            <w:pStyle w:val="B6F410DBF1D247D8BEB5F141FA40EE3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8221117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6B"/>
    <w:rsid w:val="000D7253"/>
    <w:rsid w:val="001353E3"/>
    <w:rsid w:val="005D2B84"/>
    <w:rsid w:val="006316D8"/>
    <w:rsid w:val="008D55FD"/>
    <w:rsid w:val="00BE1E6B"/>
    <w:rsid w:val="00CB69E8"/>
    <w:rsid w:val="00E1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99FEA52B07F94757ACA499E62699F7B1">
    <w:name w:val="99FEA52B07F94757ACA499E62699F7B1"/>
  </w:style>
  <w:style w:type="paragraph" w:customStyle="1" w:styleId="B6F410DBF1D247D8BEB5F141FA40EE33">
    <w:name w:val="B6F410DBF1D247D8BEB5F141FA40EE33"/>
    <w:rsid w:val="00BE1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2023-01-03T08:08:00Z</dcterms:created>
  <dcterms:modified xsi:type="dcterms:W3CDTF">2023-01-03T09:54:00Z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